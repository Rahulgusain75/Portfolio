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0004D" w14:textId="65E909E9" w:rsidR="00AE20CB" w:rsidRPr="00326DA8" w:rsidRDefault="00B669AC">
      <w:pPr>
        <w:pStyle w:val="SectionHeading"/>
        <w:rPr>
          <w:sz w:val="48"/>
          <w:szCs w:val="48"/>
          <w:u w:val="single"/>
        </w:rPr>
      </w:pPr>
      <w:r w:rsidRPr="00E93319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865959" wp14:editId="5BB56E9E">
                <wp:simplePos x="0" y="0"/>
                <wp:positionH relativeFrom="page">
                  <wp:posOffset>314144</wp:posOffset>
                </wp:positionH>
                <wp:positionV relativeFrom="paragraph">
                  <wp:posOffset>2065020</wp:posOffset>
                </wp:positionV>
                <wp:extent cx="2395855" cy="2878455"/>
                <wp:effectExtent l="0" t="0" r="4445" b="0"/>
                <wp:wrapSquare wrapText="bothSides"/>
                <wp:docPr id="1547075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87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7CFB" w14:textId="77777777" w:rsidR="00326DA8" w:rsidRPr="00EA5FF7" w:rsidRDefault="00326DA8" w:rsidP="00326DA8">
                            <w:pPr>
                              <w:spacing w:after="0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A5FF7">
                              <w:rPr>
                                <w:sz w:val="48"/>
                                <w:szCs w:val="48"/>
                                <w:u w:val="single"/>
                              </w:rPr>
                              <w:t>DETAILS</w:t>
                            </w:r>
                          </w:p>
                          <w:p w14:paraId="3EE1880B" w14:textId="77777777" w:rsidR="00326DA8" w:rsidRPr="006F77C9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6F77C9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14:paraId="6D2CE62F" w14:textId="77777777" w:rsidR="00326DA8" w:rsidRPr="00EA5FF7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</w:pPr>
                            <w:r w:rsidRPr="00EA5FF7"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  <w:t xml:space="preserve">Dehradun </w:t>
                            </w:r>
                          </w:p>
                          <w:p w14:paraId="6E879142" w14:textId="77777777" w:rsidR="00326DA8" w:rsidRPr="00EA5FF7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</w:pPr>
                            <w:r w:rsidRPr="00EA5FF7"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  <w:t>India</w:t>
                            </w:r>
                          </w:p>
                          <w:p w14:paraId="61DC784D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62000E64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  <w:p w14:paraId="37350C2A" w14:textId="77777777" w:rsidR="00326DA8" w:rsidRPr="00EA5FF7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</w:pPr>
                            <w:r w:rsidRPr="00EA5FF7"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  <w:t>9761265544</w:t>
                            </w:r>
                          </w:p>
                          <w:p w14:paraId="09206813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3B4558F3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  <w:p w14:paraId="6E723705" w14:textId="77777777" w:rsidR="00326DA8" w:rsidRPr="00EA5FF7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</w:pPr>
                            <w:r w:rsidRPr="00EA5FF7">
                              <w:rPr>
                                <w:rFonts w:ascii="Abadi Extra Light" w:hAnsi="Abadi Extra Light" w:cstheme="minorHAnsi"/>
                                <w:sz w:val="28"/>
                                <w:szCs w:val="28"/>
                              </w:rPr>
                              <w:t>Rahulgusain7500@gmail.com</w:t>
                            </w:r>
                          </w:p>
                          <w:p w14:paraId="2EB5A55E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0995C604" w14:textId="77777777" w:rsidR="00326DA8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51DA4A23" w14:textId="77777777" w:rsidR="00326DA8" w:rsidRPr="00EA5FF7" w:rsidRDefault="00326DA8" w:rsidP="00326DA8">
                            <w:pPr>
                              <w:spacing w:after="0" w:line="240" w:lineRule="auto"/>
                              <w:rPr>
                                <w:rFonts w:ascii="Abadi Extra Light" w:hAnsi="Abadi Extra Light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65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162.6pt;width:188.65pt;height:22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" stroked="f">
                <v:textbox>
                  <w:txbxContent>
                    <w:p w14:paraId="4FE27CFB" w14:textId="77777777" w:rsidR="00326DA8" w:rsidRPr="00EA5FF7" w:rsidRDefault="00326DA8" w:rsidP="00326DA8">
                      <w:pPr>
                        <w:spacing w:after="0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EA5FF7">
                        <w:rPr>
                          <w:sz w:val="48"/>
                          <w:szCs w:val="48"/>
                          <w:u w:val="single"/>
                        </w:rPr>
                        <w:t>DETAILS</w:t>
                      </w:r>
                    </w:p>
                    <w:p w14:paraId="3EE1880B" w14:textId="77777777" w:rsidR="00326DA8" w:rsidRPr="006F77C9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6F77C9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ADDRESS</w:t>
                      </w:r>
                    </w:p>
                    <w:p w14:paraId="6D2CE62F" w14:textId="77777777" w:rsidR="00326DA8" w:rsidRPr="00EA5FF7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</w:pPr>
                      <w:r w:rsidRPr="00EA5FF7"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  <w:t xml:space="preserve">Dehradun </w:t>
                      </w:r>
                    </w:p>
                    <w:p w14:paraId="6E879142" w14:textId="77777777" w:rsidR="00326DA8" w:rsidRPr="00EA5FF7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</w:pPr>
                      <w:r w:rsidRPr="00EA5FF7"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  <w:t>India</w:t>
                      </w:r>
                    </w:p>
                    <w:p w14:paraId="61DC784D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</w:p>
                    <w:p w14:paraId="62000E64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  <w:t>PHONE</w:t>
                      </w:r>
                    </w:p>
                    <w:p w14:paraId="37350C2A" w14:textId="77777777" w:rsidR="00326DA8" w:rsidRPr="00EA5FF7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</w:pPr>
                      <w:r w:rsidRPr="00EA5FF7"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  <w:t>9761265544</w:t>
                      </w:r>
                    </w:p>
                    <w:p w14:paraId="09206813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</w:p>
                    <w:p w14:paraId="3B4558F3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  <w:t>EMAIL</w:t>
                      </w:r>
                    </w:p>
                    <w:p w14:paraId="6E723705" w14:textId="77777777" w:rsidR="00326DA8" w:rsidRPr="00EA5FF7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</w:pPr>
                      <w:r w:rsidRPr="00EA5FF7">
                        <w:rPr>
                          <w:rFonts w:ascii="Abadi Extra Light" w:hAnsi="Abadi Extra Light" w:cstheme="minorHAnsi"/>
                          <w:sz w:val="28"/>
                          <w:szCs w:val="28"/>
                        </w:rPr>
                        <w:t>Rahulgusain7500@gmail.com</w:t>
                      </w:r>
                    </w:p>
                    <w:p w14:paraId="2EB5A55E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</w:p>
                    <w:p w14:paraId="0995C604" w14:textId="77777777" w:rsidR="00326DA8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</w:p>
                    <w:p w14:paraId="51DA4A23" w14:textId="77777777" w:rsidR="00326DA8" w:rsidRPr="00EA5FF7" w:rsidRDefault="00326DA8" w:rsidP="00326DA8">
                      <w:pPr>
                        <w:spacing w:after="0" w:line="240" w:lineRule="auto"/>
                        <w:rPr>
                          <w:rFonts w:ascii="Abadi Extra Light" w:hAnsi="Abadi Extra Light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C01564" wp14:editId="1DB73631">
                <wp:simplePos x="0" y="0"/>
                <wp:positionH relativeFrom="page">
                  <wp:align>right</wp:align>
                </wp:positionH>
                <wp:positionV relativeFrom="paragraph">
                  <wp:posOffset>495300</wp:posOffset>
                </wp:positionV>
                <wp:extent cx="4767580" cy="2068195"/>
                <wp:effectExtent l="0" t="0" r="0" b="8255"/>
                <wp:wrapSquare wrapText="bothSides"/>
                <wp:docPr id="1891885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580" cy="206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A974D" w14:textId="517D2E16" w:rsidR="00281DEE" w:rsidRPr="00B669AC" w:rsidRDefault="00281DEE" w:rsidP="00281DEE">
                            <w:pPr>
                              <w:pStyle w:val="ResumeDa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69AC">
                              <w:rPr>
                                <w:sz w:val="28"/>
                                <w:szCs w:val="28"/>
                              </w:rPr>
                              <w:t>Highly motivated and skilled Fresher Computer Science with a passion of developing of innovative software solutions. Proficient in various programming languages including C++, Java and Python with experience in developing web and mobile applications, designing databases and debugging software. Collaborative team player with proven track record of high-quality work and achieving exceptional results.</w:t>
                            </w:r>
                          </w:p>
                          <w:p w14:paraId="4F43C7A6" w14:textId="52127551" w:rsidR="00281DEE" w:rsidRDefault="00281D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564" id="_x0000_s1027" type="#_x0000_t202" style="position:absolute;margin-left:324.2pt;margin-top:39pt;width:375.4pt;height:162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" stroked="f">
                <v:textbox>
                  <w:txbxContent>
                    <w:p w14:paraId="41DA974D" w14:textId="517D2E16" w:rsidR="00281DEE" w:rsidRPr="00B669AC" w:rsidRDefault="00281DEE" w:rsidP="00281DEE">
                      <w:pPr>
                        <w:pStyle w:val="ResumeDa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B669AC">
                        <w:rPr>
                          <w:sz w:val="28"/>
                          <w:szCs w:val="28"/>
                        </w:rPr>
                        <w:t>Highly motivated and skilled Fresher Computer Science with a passion of developing of innovative software solutions. Proficient in various programming languages including C++, Java and Python with experience in developing web and mobile applications, designing databases and debugging software. Collaborative team player with proven track record of high-quality work and achieving exceptional results.</w:t>
                      </w:r>
                    </w:p>
                    <w:p w14:paraId="4F43C7A6" w14:textId="52127551" w:rsidR="00281DEE" w:rsidRDefault="00281DEE"/>
                  </w:txbxContent>
                </v:textbox>
                <w10:wrap type="square" anchorx="page"/>
              </v:shape>
            </w:pict>
          </mc:Fallback>
        </mc:AlternateContent>
      </w:r>
      <w:r w:rsidR="00EA5FF7" w:rsidRPr="00326DA8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3E32" wp14:editId="41B38D09">
                <wp:simplePos x="0" y="0"/>
                <wp:positionH relativeFrom="column">
                  <wp:posOffset>-2628053</wp:posOffset>
                </wp:positionH>
                <wp:positionV relativeFrom="paragraph">
                  <wp:posOffset>0</wp:posOffset>
                </wp:positionV>
                <wp:extent cx="2133600" cy="2985135"/>
                <wp:effectExtent l="0" t="0" r="0" b="5715"/>
                <wp:wrapSquare wrapText="bothSides"/>
                <wp:docPr id="20118116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our Name"/>
                              <w:tag w:val=""/>
                              <w:id w:val="177164487"/>
                              <w:placeholder>
                                <w:docPart w:val="ABFE593097294628BED643A2D99630D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1CB82E15" w14:textId="7B96BB3B" w:rsidR="00AE20CB" w:rsidRPr="00EA5FF7" w:rsidRDefault="004C3EF5">
                                <w:pPr>
                                  <w:pStyle w:val="Name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EA5FF7">
                                  <w:rPr>
                                    <w:sz w:val="96"/>
                                    <w:szCs w:val="96"/>
                                  </w:rPr>
                                  <w:t xml:space="preserve">Rahul </w:t>
                                </w:r>
                                <w:proofErr w:type="spellStart"/>
                                <w:r w:rsidRPr="00EA5FF7">
                                  <w:rPr>
                                    <w:sz w:val="96"/>
                                    <w:szCs w:val="96"/>
                                  </w:rPr>
                                  <w:t>Gusain</w:t>
                                </w:r>
                                <w:proofErr w:type="spellEnd"/>
                              </w:p>
                            </w:sdtContent>
                          </w:sdt>
                          <w:p w14:paraId="60CCA9B4" w14:textId="50D72AE2" w:rsidR="00AE20CB" w:rsidRDefault="004C3EF5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  <w:r>
                              <w:t>Software Developer</w:t>
                            </w:r>
                          </w:p>
                          <w:p w14:paraId="4CBE3F8A" w14:textId="77777777" w:rsidR="00E93319" w:rsidRDefault="00E93319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663284D4" w14:textId="77777777" w:rsidR="00E93319" w:rsidRDefault="00E93319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28B3F3F7" w14:textId="77777777" w:rsidR="00E93319" w:rsidRDefault="00E93319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7D3803CE" w14:textId="77777777" w:rsidR="00E93319" w:rsidRDefault="00E93319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26974292" w14:textId="53E6AC63" w:rsidR="00AE20CB" w:rsidRDefault="00AE20CB" w:rsidP="004C3EF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3E32" id="Text Box 11" o:spid="_x0000_s1028" type="#_x0000_t202" style="position:absolute;margin-left:-206.95pt;margin-top:0;width:168pt;height:2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" filled="f" stroked="f" strokeweight=".5pt">
                <v:textbox inset="0,0,0,0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Your Name"/>
                        <w:tag w:val=""/>
                        <w:id w:val="177164487"/>
                        <w:placeholder>
                          <w:docPart w:val="ABFE593097294628BED643A2D99630D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14:paraId="1CB82E15" w14:textId="7B96BB3B" w:rsidR="00AE20CB" w:rsidRPr="00EA5FF7" w:rsidRDefault="004C3EF5">
                          <w:pPr>
                            <w:pStyle w:val="Name"/>
                            <w:rPr>
                              <w:sz w:val="96"/>
                              <w:szCs w:val="96"/>
                            </w:rPr>
                          </w:pPr>
                          <w:r w:rsidRPr="00EA5FF7">
                            <w:rPr>
                              <w:sz w:val="96"/>
                              <w:szCs w:val="96"/>
                            </w:rPr>
                            <w:t xml:space="preserve">Rahul </w:t>
                          </w:r>
                          <w:proofErr w:type="spellStart"/>
                          <w:r w:rsidRPr="00EA5FF7">
                            <w:rPr>
                              <w:sz w:val="96"/>
                              <w:szCs w:val="96"/>
                            </w:rPr>
                            <w:t>Gusain</w:t>
                          </w:r>
                          <w:proofErr w:type="spellEnd"/>
                        </w:p>
                      </w:sdtContent>
                    </w:sdt>
                    <w:p w14:paraId="60CCA9B4" w14:textId="50D72AE2" w:rsidR="00AE20CB" w:rsidRDefault="004C3EF5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  <w:r>
                        <w:t>Software Developer</w:t>
                      </w:r>
                    </w:p>
                    <w:p w14:paraId="4CBE3F8A" w14:textId="77777777" w:rsidR="00E93319" w:rsidRDefault="00E93319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663284D4" w14:textId="77777777" w:rsidR="00E93319" w:rsidRDefault="00E93319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28B3F3F7" w14:textId="77777777" w:rsidR="00E93319" w:rsidRDefault="00E93319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7D3803CE" w14:textId="77777777" w:rsidR="00E93319" w:rsidRDefault="00E93319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26974292" w14:textId="53E6AC63" w:rsidR="00AE20CB" w:rsidRDefault="00AE20CB" w:rsidP="004C3EF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3319" w:rsidRPr="00326DA8">
        <w:rPr>
          <w:sz w:val="48"/>
          <w:szCs w:val="48"/>
          <w:u w:val="single"/>
        </w:rPr>
        <w:t>pROFILE</w:t>
      </w:r>
    </w:p>
    <w:sdt>
      <w:sdtPr>
        <w:rPr>
          <w:sz w:val="20"/>
        </w:rPr>
        <w:id w:val="-1472127747"/>
        <w15:repeatingSection/>
      </w:sdtPr>
      <w:sdtEndPr>
        <w:rPr>
          <w:sz w:val="32"/>
          <w:szCs w:val="32"/>
        </w:rPr>
      </w:sdtEndPr>
      <w:sdtContent>
        <w:sdt>
          <w:sdtPr>
            <w:rPr>
              <w:sz w:val="20"/>
            </w:rPr>
            <w:id w:val="-1260518174"/>
            <w:placeholder>
              <w:docPart w:val="AE6D964C63394A9FA2DE55ED01DD54DE"/>
            </w:placeholder>
            <w15:repeatingSectionItem/>
          </w:sdtPr>
          <w:sdtEndPr>
            <w:rPr>
              <w:sz w:val="32"/>
              <w:szCs w:val="32"/>
            </w:rPr>
          </w:sdtEndPr>
          <w:sdtContent>
            <w:p w14:paraId="4CE4B4B0" w14:textId="7AAF981B" w:rsidR="00913DAC" w:rsidRPr="00281DEE" w:rsidRDefault="002D77AF" w:rsidP="00281DEE">
              <w:pPr>
                <w:pStyle w:val="ResumeDate"/>
                <w:rPr>
                  <w:sz w:val="32"/>
                  <w:szCs w:val="32"/>
                </w:rPr>
              </w:pPr>
            </w:p>
          </w:sdtContent>
        </w:sdt>
      </w:sdtContent>
    </w:sdt>
    <w:p w14:paraId="7490BC7C" w14:textId="0C3E954C" w:rsidR="00913DAC" w:rsidRPr="00281DEE" w:rsidRDefault="006821C8" w:rsidP="00281DEE">
      <w:pPr>
        <w:pStyle w:val="SectionHeading"/>
        <w:rPr>
          <w:sz w:val="48"/>
          <w:szCs w:val="48"/>
          <w:u w:val="single"/>
        </w:rPr>
      </w:pPr>
      <w:r w:rsidRPr="008C3A7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B62060" wp14:editId="741C8C41">
                <wp:simplePos x="0" y="0"/>
                <wp:positionH relativeFrom="column">
                  <wp:posOffset>30480</wp:posOffset>
                </wp:positionH>
                <wp:positionV relativeFrom="paragraph">
                  <wp:posOffset>495300</wp:posOffset>
                </wp:positionV>
                <wp:extent cx="4364990" cy="1871980"/>
                <wp:effectExtent l="0" t="0" r="0" b="0"/>
                <wp:wrapSquare wrapText="bothSides"/>
                <wp:docPr id="1906193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187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AD0B7" w14:textId="77777777" w:rsidR="008C3A7F" w:rsidRPr="00B669AC" w:rsidRDefault="008C3A7F" w:rsidP="008C3A7F">
                            <w:pPr>
                              <w:pStyle w:val="ResumeDate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 xml:space="preserve">Bachelor of computer </w:t>
                            </w:r>
                            <w:proofErr w:type="gramStart"/>
                            <w:r w:rsidRPr="00B669AC">
                              <w:rPr>
                                <w:sz w:val="28"/>
                                <w:szCs w:val="28"/>
                              </w:rPr>
                              <w:t>application ,</w:t>
                            </w:r>
                            <w:proofErr w:type="gramEnd"/>
                            <w:r w:rsidRPr="00B669AC">
                              <w:rPr>
                                <w:sz w:val="28"/>
                                <w:szCs w:val="28"/>
                              </w:rPr>
                              <w:t xml:space="preserve"> Graphic Era Hill  University  Dehradun.                                               (2022-2025)</w:t>
                            </w:r>
                          </w:p>
                          <w:p w14:paraId="7BE5DEEF" w14:textId="494D9437" w:rsidR="008C3A7F" w:rsidRPr="00B669AC" w:rsidRDefault="00A13D6F" w:rsidP="008C3A7F">
                            <w:pPr>
                              <w:pStyle w:val="ResumeDate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Senior</w:t>
                            </w:r>
                            <w:r w:rsidR="008C3A7F" w:rsidRPr="00B669AC">
                              <w:rPr>
                                <w:sz w:val="28"/>
                                <w:szCs w:val="28"/>
                              </w:rPr>
                              <w:t xml:space="preserve"> Secondary </w:t>
                            </w:r>
                            <w:proofErr w:type="gramStart"/>
                            <w:r w:rsidR="008C3A7F" w:rsidRPr="00B669AC">
                              <w:rPr>
                                <w:sz w:val="28"/>
                                <w:szCs w:val="28"/>
                              </w:rPr>
                              <w:t>Education ,</w:t>
                            </w:r>
                            <w:proofErr w:type="gramEnd"/>
                            <w:r w:rsidR="008C3A7F" w:rsidRPr="00B669AC">
                              <w:rPr>
                                <w:sz w:val="28"/>
                                <w:szCs w:val="28"/>
                              </w:rPr>
                              <w:t xml:space="preserve"> Modern Scholar’s Academy Chamba Tehri Garhwal.                                               </w:t>
                            </w:r>
                            <w:proofErr w:type="gramStart"/>
                            <w:r w:rsidR="008C3A7F" w:rsidRPr="00B669AC">
                              <w:rPr>
                                <w:sz w:val="28"/>
                                <w:szCs w:val="28"/>
                              </w:rPr>
                              <w:t>( 2020</w:t>
                            </w:r>
                            <w:proofErr w:type="gramEnd"/>
                            <w:r w:rsidR="008C3A7F" w:rsidRPr="00B669AC">
                              <w:rPr>
                                <w:sz w:val="28"/>
                                <w:szCs w:val="28"/>
                              </w:rPr>
                              <w:t>-2022 )</w:t>
                            </w:r>
                          </w:p>
                          <w:p w14:paraId="719D59C3" w14:textId="3D2C581E" w:rsidR="008C3A7F" w:rsidRDefault="008C3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2060" id="_x0000_s1029" type="#_x0000_t202" style="position:absolute;margin-left:2.4pt;margin-top:39pt;width:343.7pt;height:14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" stroked="f">
                <v:textbox>
                  <w:txbxContent>
                    <w:p w14:paraId="4ABAD0B7" w14:textId="77777777" w:rsidR="008C3A7F" w:rsidRPr="00B669AC" w:rsidRDefault="008C3A7F" w:rsidP="008C3A7F">
                      <w:pPr>
                        <w:pStyle w:val="ResumeDate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 xml:space="preserve">Bachelor of computer </w:t>
                      </w:r>
                      <w:proofErr w:type="gramStart"/>
                      <w:r w:rsidRPr="00B669AC">
                        <w:rPr>
                          <w:sz w:val="28"/>
                          <w:szCs w:val="28"/>
                        </w:rPr>
                        <w:t>application ,</w:t>
                      </w:r>
                      <w:proofErr w:type="gramEnd"/>
                      <w:r w:rsidRPr="00B669AC">
                        <w:rPr>
                          <w:sz w:val="28"/>
                          <w:szCs w:val="28"/>
                        </w:rPr>
                        <w:t xml:space="preserve"> Graphic Era Hill  University  Dehradun.                                               (2022-2025)</w:t>
                      </w:r>
                    </w:p>
                    <w:p w14:paraId="7BE5DEEF" w14:textId="494D9437" w:rsidR="008C3A7F" w:rsidRPr="00B669AC" w:rsidRDefault="00A13D6F" w:rsidP="008C3A7F">
                      <w:pPr>
                        <w:pStyle w:val="ResumeDate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Senior</w:t>
                      </w:r>
                      <w:r w:rsidR="008C3A7F" w:rsidRPr="00B669AC">
                        <w:rPr>
                          <w:sz w:val="28"/>
                          <w:szCs w:val="28"/>
                        </w:rPr>
                        <w:t xml:space="preserve"> Secondary </w:t>
                      </w:r>
                      <w:proofErr w:type="gramStart"/>
                      <w:r w:rsidR="008C3A7F" w:rsidRPr="00B669AC">
                        <w:rPr>
                          <w:sz w:val="28"/>
                          <w:szCs w:val="28"/>
                        </w:rPr>
                        <w:t>Education ,</w:t>
                      </w:r>
                      <w:proofErr w:type="gramEnd"/>
                      <w:r w:rsidR="008C3A7F" w:rsidRPr="00B669AC">
                        <w:rPr>
                          <w:sz w:val="28"/>
                          <w:szCs w:val="28"/>
                        </w:rPr>
                        <w:t xml:space="preserve"> Modern Scholar’s Academy Chamba Tehri Garhwal.                                               </w:t>
                      </w:r>
                      <w:proofErr w:type="gramStart"/>
                      <w:r w:rsidR="008C3A7F" w:rsidRPr="00B669AC">
                        <w:rPr>
                          <w:sz w:val="28"/>
                          <w:szCs w:val="28"/>
                        </w:rPr>
                        <w:t>( 2020</w:t>
                      </w:r>
                      <w:proofErr w:type="gramEnd"/>
                      <w:r w:rsidR="008C3A7F" w:rsidRPr="00B669AC">
                        <w:rPr>
                          <w:sz w:val="28"/>
                          <w:szCs w:val="28"/>
                        </w:rPr>
                        <w:t>-2022 )</w:t>
                      </w:r>
                    </w:p>
                    <w:p w14:paraId="719D59C3" w14:textId="3D2C581E" w:rsidR="008C3A7F" w:rsidRDefault="008C3A7F"/>
                  </w:txbxContent>
                </v:textbox>
                <w10:wrap type="square"/>
              </v:shape>
            </w:pict>
          </mc:Fallback>
        </mc:AlternateContent>
      </w:r>
      <w:r w:rsidR="00B669A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D5D1F" wp14:editId="5C0C868F">
                <wp:simplePos x="0" y="0"/>
                <wp:positionH relativeFrom="page">
                  <wp:posOffset>258989</wp:posOffset>
                </wp:positionH>
                <wp:positionV relativeFrom="paragraph">
                  <wp:posOffset>2158275</wp:posOffset>
                </wp:positionV>
                <wp:extent cx="2581910" cy="23622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18E2" w14:textId="4EF87548" w:rsidR="004C3EF5" w:rsidRDefault="00E93319" w:rsidP="00E93319">
                            <w:pPr>
                              <w:spacing w:after="0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SKILLS</w:t>
                            </w:r>
                          </w:p>
                          <w:p w14:paraId="728E8870" w14:textId="4F4D9158" w:rsidR="00E93319" w:rsidRDefault="00E93319" w:rsidP="00E9331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93319">
                              <w:rPr>
                                <w:sz w:val="32"/>
                                <w:szCs w:val="32"/>
                              </w:rPr>
                              <w:t>Communication skills</w:t>
                            </w:r>
                          </w:p>
                          <w:p w14:paraId="172DED94" w14:textId="499F51FE" w:rsidR="00E93319" w:rsidRPr="00A13D6F" w:rsidRDefault="00E93319" w:rsidP="00A13D6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Fast learner</w:t>
                            </w:r>
                          </w:p>
                          <w:p w14:paraId="5D1F93A7" w14:textId="73B48F87" w:rsidR="00E93319" w:rsidRDefault="00E93319" w:rsidP="00E9331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Database management</w:t>
                            </w:r>
                          </w:p>
                          <w:p w14:paraId="3D644B7F" w14:textId="103BF36A" w:rsidR="00E93319" w:rsidRDefault="00E93319" w:rsidP="00E9331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C++, JAVA</w:t>
                            </w:r>
                            <w:r w:rsidR="00281DEE">
                              <w:rPr>
                                <w:sz w:val="32"/>
                                <w:szCs w:val="32"/>
                              </w:rPr>
                              <w:t>, Python</w:t>
                            </w:r>
                          </w:p>
                          <w:p w14:paraId="29C1B778" w14:textId="3F763CFB" w:rsidR="00E93319" w:rsidRDefault="00E93319" w:rsidP="00E9331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Web Development</w:t>
                            </w:r>
                          </w:p>
                          <w:p w14:paraId="021456BF" w14:textId="5545A9A6" w:rsidR="00281DEE" w:rsidRPr="00E93319" w:rsidRDefault="00281DEE" w:rsidP="00E9331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5D1F" id="_x0000_s1030" type="#_x0000_t202" style="position:absolute;margin-left:20.4pt;margin-top:169.95pt;width:203.3pt;height:18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" stroked="f">
                <v:textbox>
                  <w:txbxContent>
                    <w:p w14:paraId="3E6D18E2" w14:textId="4EF87548" w:rsidR="004C3EF5" w:rsidRDefault="00E93319" w:rsidP="00E93319">
                      <w:pPr>
                        <w:spacing w:after="0"/>
                        <w:rPr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sz w:val="48"/>
                          <w:szCs w:val="48"/>
                          <w:u w:val="single"/>
                        </w:rPr>
                        <w:t>SKILLS</w:t>
                      </w:r>
                    </w:p>
                    <w:p w14:paraId="728E8870" w14:textId="4F4D9158" w:rsidR="00E93319" w:rsidRDefault="00E93319" w:rsidP="00E9331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E93319">
                        <w:rPr>
                          <w:sz w:val="32"/>
                          <w:szCs w:val="32"/>
                        </w:rPr>
                        <w:t>Communication skills</w:t>
                      </w:r>
                    </w:p>
                    <w:p w14:paraId="172DED94" w14:textId="499F51FE" w:rsidR="00E93319" w:rsidRPr="00A13D6F" w:rsidRDefault="00E93319" w:rsidP="00A13D6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Fast learner</w:t>
                      </w:r>
                    </w:p>
                    <w:p w14:paraId="5D1F93A7" w14:textId="73B48F87" w:rsidR="00E93319" w:rsidRDefault="00E93319" w:rsidP="00E9331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Database management</w:t>
                      </w:r>
                    </w:p>
                    <w:p w14:paraId="3D644B7F" w14:textId="103BF36A" w:rsidR="00E93319" w:rsidRDefault="00E93319" w:rsidP="00E9331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C++, JAVA</w:t>
                      </w:r>
                      <w:r w:rsidR="00281DEE">
                        <w:rPr>
                          <w:sz w:val="32"/>
                          <w:szCs w:val="32"/>
                        </w:rPr>
                        <w:t>, Python</w:t>
                      </w:r>
                    </w:p>
                    <w:p w14:paraId="29C1B778" w14:textId="3F763CFB" w:rsidR="00E93319" w:rsidRDefault="00E93319" w:rsidP="00E9331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Web Development</w:t>
                      </w:r>
                    </w:p>
                    <w:p w14:paraId="021456BF" w14:textId="5545A9A6" w:rsidR="00281DEE" w:rsidRPr="00E93319" w:rsidRDefault="00281DEE" w:rsidP="00E9331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Structure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26DA8">
        <w:rPr>
          <w:sz w:val="48"/>
          <w:szCs w:val="48"/>
          <w:u w:val="single"/>
        </w:rPr>
        <w:t>Education</w:t>
      </w:r>
      <w:r w:rsidR="00913DAC" w:rsidRPr="00281DEE">
        <w:rPr>
          <w:sz w:val="32"/>
          <w:szCs w:val="32"/>
        </w:rPr>
        <w:t xml:space="preserve">               </w:t>
      </w:r>
    </w:p>
    <w:p w14:paraId="670456B8" w14:textId="128186DE" w:rsidR="00913DAC" w:rsidRPr="00281DEE" w:rsidRDefault="00B669AC" w:rsidP="00281DEE">
      <w:pPr>
        <w:pStyle w:val="SectionHeading"/>
        <w:rPr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F5D686" wp14:editId="66D381B0">
                <wp:simplePos x="0" y="0"/>
                <wp:positionH relativeFrom="column">
                  <wp:posOffset>41275</wp:posOffset>
                </wp:positionH>
                <wp:positionV relativeFrom="paragraph">
                  <wp:posOffset>2436495</wp:posOffset>
                </wp:positionV>
                <wp:extent cx="4538980" cy="1480185"/>
                <wp:effectExtent l="0" t="0" r="0" b="5715"/>
                <wp:wrapSquare wrapText="bothSides"/>
                <wp:docPr id="1113796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48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384E4" w14:textId="4C9DF271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E commerce site.</w:t>
                            </w:r>
                          </w:p>
                          <w:p w14:paraId="32ED6009" w14:textId="072A3C04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You tube clone.</w:t>
                            </w:r>
                          </w:p>
                          <w:p w14:paraId="54002BC1" w14:textId="3ADB3919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Personal Portfolio.</w:t>
                            </w:r>
                          </w:p>
                          <w:p w14:paraId="1826B333" w14:textId="5C72CACE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Calculator.</w:t>
                            </w:r>
                          </w:p>
                          <w:p w14:paraId="7CEA1B4D" w14:textId="6117CE28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Currency converter.</w:t>
                            </w:r>
                          </w:p>
                          <w:p w14:paraId="3DCA442F" w14:textId="6B1C1C64" w:rsidR="00B669AC" w:rsidRPr="00B669AC" w:rsidRDefault="00B669AC" w:rsidP="00B669AC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669AC">
                              <w:rPr>
                                <w:sz w:val="28"/>
                                <w:szCs w:val="28"/>
                              </w:rPr>
                              <w:t>Tic tac Toe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D686" id="_x0000_s1031" type="#_x0000_t202" style="position:absolute;margin-left:3.25pt;margin-top:191.85pt;width:357.4pt;height:11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" stroked="f">
                <v:textbox>
                  <w:txbxContent>
                    <w:p w14:paraId="494384E4" w14:textId="4C9DF271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E commerce site.</w:t>
                      </w:r>
                    </w:p>
                    <w:p w14:paraId="32ED6009" w14:textId="072A3C04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You tube clone.</w:t>
                      </w:r>
                    </w:p>
                    <w:p w14:paraId="54002BC1" w14:textId="3ADB3919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Personal Portfolio.</w:t>
                      </w:r>
                    </w:p>
                    <w:p w14:paraId="1826B333" w14:textId="5C72CACE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Calculator.</w:t>
                      </w:r>
                    </w:p>
                    <w:p w14:paraId="7CEA1B4D" w14:textId="6117CE28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Currency converter.</w:t>
                      </w:r>
                    </w:p>
                    <w:p w14:paraId="3DCA442F" w14:textId="6B1C1C64" w:rsidR="00B669AC" w:rsidRPr="00B669AC" w:rsidRDefault="00B669AC" w:rsidP="00B669AC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669AC">
                        <w:rPr>
                          <w:sz w:val="28"/>
                          <w:szCs w:val="28"/>
                        </w:rPr>
                        <w:t>Tic tac Toe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DA8" w:rsidRPr="00326DA8">
        <w:rPr>
          <w:sz w:val="48"/>
          <w:szCs w:val="48"/>
          <w:u w:val="single"/>
        </w:rPr>
        <w:t>PROJECTS</w:t>
      </w:r>
    </w:p>
    <w:p w14:paraId="0DA735D7" w14:textId="10C63A18" w:rsidR="00B669AC" w:rsidRPr="00281DEE" w:rsidRDefault="00B669AC" w:rsidP="00B669AC">
      <w:pPr>
        <w:pStyle w:val="SectionHeading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links</w:t>
      </w:r>
    </w:p>
    <w:p w14:paraId="3C3EE528" w14:textId="7D510443" w:rsidR="00913DAC" w:rsidRDefault="00B669AC" w:rsidP="00326DA8">
      <w:pPr>
        <w:pStyle w:val="SectionHeading"/>
        <w:rPr>
          <w:sz w:val="48"/>
          <w:szCs w:val="48"/>
          <w:u w:val="single"/>
        </w:rPr>
      </w:pPr>
      <w:r w:rsidRPr="00B669AC">
        <w:rPr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6E6675" wp14:editId="1506E06D">
                <wp:simplePos x="0" y="0"/>
                <wp:positionH relativeFrom="column">
                  <wp:posOffset>334827</wp:posOffset>
                </wp:positionH>
                <wp:positionV relativeFrom="paragraph">
                  <wp:posOffset>39733</wp:posOffset>
                </wp:positionV>
                <wp:extent cx="3058795" cy="407035"/>
                <wp:effectExtent l="0" t="0" r="8255" b="0"/>
                <wp:wrapSquare wrapText="bothSides"/>
                <wp:docPr id="1110021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79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B3DD8" w14:textId="4FE01AD2" w:rsidR="00B669AC" w:rsidRPr="006F77C9" w:rsidRDefault="002D77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hyperlink r:id="rId10" w:history="1">
                              <w:r w:rsidR="006F77C9" w:rsidRPr="006F77C9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6675" id="_x0000_s1032" type="#_x0000_t202" style="position:absolute;margin-left:26.35pt;margin-top:3.15pt;width:240.85pt;height:3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" stroked="f">
                <v:textbox>
                  <w:txbxContent>
                    <w:p w14:paraId="095B3DD8" w14:textId="4FE01AD2" w:rsidR="00B669AC" w:rsidRPr="006F77C9" w:rsidRDefault="002D77AF">
                      <w:pPr>
                        <w:rPr>
                          <w:sz w:val="36"/>
                          <w:szCs w:val="36"/>
                        </w:rPr>
                      </w:pPr>
                      <w:hyperlink r:id="rId11" w:history="1">
                        <w:r w:rsidR="006F77C9" w:rsidRPr="006F77C9">
                          <w:rPr>
                            <w:rStyle w:val="Hyperlink"/>
                            <w:sz w:val="36"/>
                            <w:szCs w:val="36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8EEDB" w14:textId="79D6096A" w:rsidR="00281DEE" w:rsidRDefault="00281DEE" w:rsidP="00281DEE">
      <w:pPr>
        <w:pStyle w:val="SectionHeading"/>
        <w:rPr>
          <w:sz w:val="32"/>
          <w:szCs w:val="32"/>
        </w:rPr>
      </w:pPr>
    </w:p>
    <w:p w14:paraId="3DAF1412" w14:textId="50255109" w:rsidR="00AE20CB" w:rsidRDefault="00B669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BB5772" wp14:editId="18DA4A25">
                <wp:simplePos x="0" y="0"/>
                <wp:positionH relativeFrom="leftMargin">
                  <wp:align>right</wp:align>
                </wp:positionH>
                <wp:positionV relativeFrom="paragraph">
                  <wp:posOffset>-591094</wp:posOffset>
                </wp:positionV>
                <wp:extent cx="2691765" cy="775335"/>
                <wp:effectExtent l="0" t="0" r="0" b="5715"/>
                <wp:wrapSquare wrapText="bothSides"/>
                <wp:docPr id="612974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036B8" w14:textId="7EDC0AA2" w:rsidR="00E93319" w:rsidRDefault="00E93319" w:rsidP="00E93319">
                            <w:pPr>
                              <w:spacing w:after="0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93319">
                              <w:rPr>
                                <w:sz w:val="48"/>
                                <w:szCs w:val="48"/>
                                <w:u w:val="single"/>
                              </w:rPr>
                              <w:t>HOBBIES</w:t>
                            </w:r>
                          </w:p>
                          <w:p w14:paraId="1806994B" w14:textId="24CD6860" w:rsidR="00E93319" w:rsidRPr="00E93319" w:rsidRDefault="00236711" w:rsidP="00E9331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Sports </w:t>
                            </w:r>
                            <w:r w:rsidR="00E93319" w:rsidRPr="00E93319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E93319" w:rsidRPr="00E9331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77AF">
                              <w:rPr>
                                <w:sz w:val="28"/>
                                <w:szCs w:val="28"/>
                              </w:rPr>
                              <w:t>outdoor recreation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772" id="_x0000_s1033" type="#_x0000_t202" style="position:absolute;margin-left:160.75pt;margin-top:-46.55pt;width:211.95pt;height:61.0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" stroked="f">
                <v:textbox>
                  <w:txbxContent>
                    <w:p w14:paraId="7A6036B8" w14:textId="7EDC0AA2" w:rsidR="00E93319" w:rsidRDefault="00E93319" w:rsidP="00E93319">
                      <w:pPr>
                        <w:spacing w:after="0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E93319">
                        <w:rPr>
                          <w:sz w:val="48"/>
                          <w:szCs w:val="48"/>
                          <w:u w:val="single"/>
                        </w:rPr>
                        <w:t>HOBBIES</w:t>
                      </w:r>
                    </w:p>
                    <w:p w14:paraId="1806994B" w14:textId="24CD6860" w:rsidR="00E93319" w:rsidRPr="00E93319" w:rsidRDefault="00236711" w:rsidP="00E9331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Sports </w:t>
                      </w:r>
                      <w:r w:rsidR="00E93319" w:rsidRPr="00E93319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E93319" w:rsidRPr="00E9331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D77AF">
                        <w:rPr>
                          <w:sz w:val="28"/>
                          <w:szCs w:val="28"/>
                        </w:rPr>
                        <w:t>outdoor recreation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E20CB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5F019" w14:textId="77777777" w:rsidR="008932DE" w:rsidRDefault="008932DE">
      <w:pPr>
        <w:spacing w:after="0" w:line="240" w:lineRule="auto"/>
      </w:pPr>
      <w:r>
        <w:separator/>
      </w:r>
    </w:p>
  </w:endnote>
  <w:endnote w:type="continuationSeparator" w:id="0">
    <w:p w14:paraId="1000656F" w14:textId="77777777" w:rsidR="008932DE" w:rsidRDefault="0089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8754" w14:textId="77777777" w:rsidR="00AE20CB" w:rsidRDefault="00A13D6F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4B23B06E" wp14:editId="333438FD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2DC9A2" w14:textId="77777777" w:rsidR="00AE20CB" w:rsidRDefault="00A13D6F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4B23B0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1E2DC9A2" w14:textId="77777777" w:rsidR="00AE20CB" w:rsidRDefault="00A13D6F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743E7" w14:textId="77777777" w:rsidR="008932DE" w:rsidRDefault="008932DE">
      <w:pPr>
        <w:spacing w:after="0" w:line="240" w:lineRule="auto"/>
      </w:pPr>
      <w:r>
        <w:separator/>
      </w:r>
    </w:p>
  </w:footnote>
  <w:footnote w:type="continuationSeparator" w:id="0">
    <w:p w14:paraId="05BEE7BB" w14:textId="77777777" w:rsidR="008932DE" w:rsidRDefault="0089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0334" w14:textId="77777777" w:rsidR="00AE20CB" w:rsidRDefault="00A13D6F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5F61DEBA" wp14:editId="48AA5FA2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6503DA9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9BAF3" w14:textId="5490767A" w:rsidR="00AE20CB" w:rsidRDefault="00EA5F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51DFE49" wp14:editId="6BCDE6F1">
              <wp:simplePos x="0" y="0"/>
              <wp:positionH relativeFrom="column">
                <wp:posOffset>-113453</wp:posOffset>
              </wp:positionH>
              <wp:positionV relativeFrom="paragraph">
                <wp:posOffset>16933</wp:posOffset>
              </wp:positionV>
              <wp:extent cx="135466" cy="9338734"/>
              <wp:effectExtent l="0" t="0" r="36195" b="34290"/>
              <wp:wrapNone/>
              <wp:docPr id="15002532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5466" cy="93387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A3EC0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.35pt" to="1.7pt,7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" strokecolor="#d1d1d1 [3044]"/>
          </w:pict>
        </mc:Fallback>
      </mc:AlternateContent>
    </w:r>
  </w:p>
  <w:p w14:paraId="05506FE3" w14:textId="77777777" w:rsidR="00EA5FF7" w:rsidRDefault="00EA5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4777C"/>
    <w:multiLevelType w:val="hybridMultilevel"/>
    <w:tmpl w:val="4DB4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96E5E"/>
    <w:multiLevelType w:val="hybridMultilevel"/>
    <w:tmpl w:val="A224D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84368"/>
    <w:multiLevelType w:val="hybridMultilevel"/>
    <w:tmpl w:val="4F084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73DFA"/>
    <w:multiLevelType w:val="hybridMultilevel"/>
    <w:tmpl w:val="D734A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116FE"/>
    <w:multiLevelType w:val="hybridMultilevel"/>
    <w:tmpl w:val="894226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377DC"/>
    <w:multiLevelType w:val="hybridMultilevel"/>
    <w:tmpl w:val="10FC0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09792">
    <w:abstractNumId w:val="0"/>
  </w:num>
  <w:num w:numId="2" w16cid:durableId="265161520">
    <w:abstractNumId w:val="5"/>
  </w:num>
  <w:num w:numId="3" w16cid:durableId="688679831">
    <w:abstractNumId w:val="5"/>
    <w:lvlOverride w:ilvl="0">
      <w:startOverride w:val="1"/>
    </w:lvlOverride>
  </w:num>
  <w:num w:numId="4" w16cid:durableId="1122531341">
    <w:abstractNumId w:val="2"/>
  </w:num>
  <w:num w:numId="5" w16cid:durableId="1913588283">
    <w:abstractNumId w:val="2"/>
    <w:lvlOverride w:ilvl="0">
      <w:startOverride w:val="1"/>
    </w:lvlOverride>
  </w:num>
  <w:num w:numId="6" w16cid:durableId="1640719321">
    <w:abstractNumId w:val="4"/>
  </w:num>
  <w:num w:numId="7" w16cid:durableId="540826026">
    <w:abstractNumId w:val="2"/>
  </w:num>
  <w:num w:numId="8" w16cid:durableId="1444687673">
    <w:abstractNumId w:val="4"/>
  </w:num>
  <w:num w:numId="9" w16cid:durableId="1020929558">
    <w:abstractNumId w:val="2"/>
    <w:lvlOverride w:ilvl="0">
      <w:startOverride w:val="1"/>
    </w:lvlOverride>
  </w:num>
  <w:num w:numId="10" w16cid:durableId="1416632870">
    <w:abstractNumId w:val="3"/>
  </w:num>
  <w:num w:numId="11" w16cid:durableId="1661500490">
    <w:abstractNumId w:val="2"/>
    <w:lvlOverride w:ilvl="0">
      <w:startOverride w:val="1"/>
    </w:lvlOverride>
  </w:num>
  <w:num w:numId="12" w16cid:durableId="1767074317">
    <w:abstractNumId w:val="2"/>
  </w:num>
  <w:num w:numId="13" w16cid:durableId="1785223763">
    <w:abstractNumId w:val="2"/>
  </w:num>
  <w:num w:numId="14" w16cid:durableId="1520436582">
    <w:abstractNumId w:val="2"/>
    <w:lvlOverride w:ilvl="0">
      <w:startOverride w:val="1"/>
    </w:lvlOverride>
  </w:num>
  <w:num w:numId="15" w16cid:durableId="1083145892">
    <w:abstractNumId w:val="9"/>
  </w:num>
  <w:num w:numId="16" w16cid:durableId="1164126179">
    <w:abstractNumId w:val="2"/>
  </w:num>
  <w:num w:numId="17" w16cid:durableId="2132553590">
    <w:abstractNumId w:val="2"/>
    <w:lvlOverride w:ilvl="0">
      <w:startOverride w:val="1"/>
    </w:lvlOverride>
  </w:num>
  <w:num w:numId="18" w16cid:durableId="600143457">
    <w:abstractNumId w:val="6"/>
  </w:num>
  <w:num w:numId="19" w16cid:durableId="841159920">
    <w:abstractNumId w:val="8"/>
  </w:num>
  <w:num w:numId="20" w16cid:durableId="1265647205">
    <w:abstractNumId w:val="10"/>
  </w:num>
  <w:num w:numId="21" w16cid:durableId="640383981">
    <w:abstractNumId w:val="1"/>
  </w:num>
  <w:num w:numId="22" w16cid:durableId="1120495192">
    <w:abstractNumId w:val="11"/>
  </w:num>
  <w:num w:numId="23" w16cid:durableId="58748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F5"/>
    <w:rsid w:val="00032017"/>
    <w:rsid w:val="00214B8D"/>
    <w:rsid w:val="00236711"/>
    <w:rsid w:val="00281DEE"/>
    <w:rsid w:val="002D77AF"/>
    <w:rsid w:val="00326DA8"/>
    <w:rsid w:val="0036575B"/>
    <w:rsid w:val="004C3EF5"/>
    <w:rsid w:val="005D3E3A"/>
    <w:rsid w:val="006821C8"/>
    <w:rsid w:val="006F77C9"/>
    <w:rsid w:val="008823B9"/>
    <w:rsid w:val="008932DE"/>
    <w:rsid w:val="008C3A7F"/>
    <w:rsid w:val="008E0563"/>
    <w:rsid w:val="00913DAC"/>
    <w:rsid w:val="009E30E8"/>
    <w:rsid w:val="00A13D6F"/>
    <w:rsid w:val="00A1689A"/>
    <w:rsid w:val="00AE20CB"/>
    <w:rsid w:val="00B669AC"/>
    <w:rsid w:val="00CC34EE"/>
    <w:rsid w:val="00E93319"/>
    <w:rsid w:val="00EA5FF7"/>
    <w:rsid w:val="00F97BF8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562F3"/>
  <w15:chartTrackingRefBased/>
  <w15:docId w15:val="{F5972F67-C945-498F-A08E-469AEDB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E93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A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rahul-gusain-064a5b2b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rahul-gusain-064a5b2b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FE593097294628BED643A2D996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E5A8C-CB34-491D-BDA0-3E8BE2AC3B2D}"/>
      </w:docPartPr>
      <w:docPartBody>
        <w:p w:rsidR="00540D94" w:rsidRDefault="00540D94">
          <w:pPr>
            <w:pStyle w:val="ABFE593097294628BED643A2D99630D4"/>
          </w:pPr>
          <w:r>
            <w:t>[Your Name]</w:t>
          </w:r>
        </w:p>
      </w:docPartBody>
    </w:docPart>
    <w:docPart>
      <w:docPartPr>
        <w:name w:val="AE6D964C63394A9FA2DE55ED01DD5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0942B-BFFF-4BE7-9C85-250502005669}"/>
      </w:docPartPr>
      <w:docPartBody>
        <w:p w:rsidR="00540D94" w:rsidRDefault="00540D94" w:rsidP="00540D94">
          <w:pPr>
            <w:pStyle w:val="AE6D964C63394A9FA2DE55ED01DD54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68750">
    <w:abstractNumId w:val="0"/>
  </w:num>
  <w:num w:numId="2" w16cid:durableId="1093166755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94"/>
    <w:rsid w:val="00032017"/>
    <w:rsid w:val="0036575B"/>
    <w:rsid w:val="00540D94"/>
    <w:rsid w:val="00A1689A"/>
    <w:rsid w:val="00F643EE"/>
    <w:rsid w:val="00F9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D94"/>
    <w:rPr>
      <w:color w:val="808080"/>
    </w:rPr>
  </w:style>
  <w:style w:type="paragraph" w:styleId="ListBullet">
    <w:name w:val="List Bullet"/>
    <w:basedOn w:val="Normal"/>
    <w:uiPriority w:val="1"/>
    <w:unhideWhenUsed/>
    <w:qFormat/>
    <w:rsid w:val="00540D94"/>
    <w:pPr>
      <w:numPr>
        <w:numId w:val="2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:szCs w:val="22"/>
      <w:lang w:val="en-US" w:eastAsia="en-US"/>
      <w14:ligatures w14:val="none"/>
    </w:rPr>
  </w:style>
  <w:style w:type="paragraph" w:customStyle="1" w:styleId="ABFE593097294628BED643A2D99630D4">
    <w:name w:val="ABFE593097294628BED643A2D99630D4"/>
  </w:style>
  <w:style w:type="paragraph" w:customStyle="1" w:styleId="AE6D964C63394A9FA2DE55ED01DD54DE">
    <w:name w:val="AE6D964C63394A9FA2DE55ED01DD54DE"/>
    <w:rsid w:val="00540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ADDRESS
PHONE 
EMAIL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Gusain</dc:creator>
  <cp:keywords/>
  <cp:lastModifiedBy>rahulgusain7500@gmail.com</cp:lastModifiedBy>
  <cp:revision>8</cp:revision>
  <dcterms:created xsi:type="dcterms:W3CDTF">2024-08-11T17:37:00Z</dcterms:created>
  <dcterms:modified xsi:type="dcterms:W3CDTF">2024-08-26T06:47:00Z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